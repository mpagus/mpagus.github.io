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441" w:tblpY="-580"/>
        <w:tblW w:w="0" w:type="auto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098"/>
        <w:gridCol w:w="7542"/>
      </w:tblGrid>
      <w:tr w:rsidR="00A02AB3" w14:paraId="1B5FB5B1" w14:textId="77777777" w:rsidTr="00857691">
        <w:trPr>
          <w:trHeight w:val="672"/>
        </w:trPr>
        <w:tc>
          <w:tcPr>
            <w:tcW w:w="0" w:type="auto"/>
          </w:tcPr>
          <w:p w14:paraId="3396A595" w14:textId="77777777" w:rsidR="00670C40" w:rsidRDefault="00670C40" w:rsidP="00A02AB3">
            <w:pPr>
              <w:spacing w:line="240" w:lineRule="auto"/>
            </w:pPr>
          </w:p>
        </w:tc>
        <w:tc>
          <w:tcPr>
            <w:tcW w:w="0" w:type="auto"/>
          </w:tcPr>
          <w:p w14:paraId="355B021F" w14:textId="77777777" w:rsidR="00670C40" w:rsidRDefault="008F7890" w:rsidP="00A02AB3">
            <w:pPr>
              <w:pStyle w:val="Title"/>
              <w:spacing w:line="240" w:lineRule="auto"/>
            </w:pPr>
            <w:sdt>
              <w:sdtPr>
                <w:alias w:val="Your Name"/>
                <w:tag w:val=""/>
                <w:id w:val="1103681501"/>
                <w:placeholder>
                  <w:docPart w:val="2DA3ED47447B084697CAAF69AC3B089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76ABF">
                  <w:t>Miles Agus</w:t>
                </w:r>
              </w:sdtContent>
            </w:sdt>
          </w:p>
          <w:p w14:paraId="7F6D338D" w14:textId="77777777" w:rsidR="00670C40" w:rsidRDefault="008F7890" w:rsidP="00A02AB3">
            <w:pPr>
              <w:pStyle w:val="ContactInformation"/>
              <w:spacing w:line="240" w:lineRule="auto"/>
            </w:pPr>
            <w:sdt>
              <w:sdtPr>
                <w:alias w:val="Street Address"/>
                <w:tag w:val=""/>
                <w:id w:val="1856846159"/>
                <w:placeholder>
                  <w:docPart w:val="2564A8200798734981F07B5546E29F3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176ABF">
                  <w:t>1117 North Beverly Drive, Beverly Hills, CA</w:t>
                </w:r>
              </w:sdtContent>
            </w:sdt>
            <w:r w:rsidR="00DC71AD">
              <w:t xml:space="preserve"> </w:t>
            </w:r>
            <w:r w:rsidR="00176ABF">
              <w:rPr>
                <w:rFonts w:ascii="Century Gothic" w:hAnsi="Century Gothic"/>
              </w:rPr>
              <w:t>–</w:t>
            </w:r>
            <w:r w:rsidR="00DC71AD">
              <w:rPr>
                <w:rFonts w:ascii="Century Gothic" w:hAnsi="Century Gothic"/>
              </w:rPr>
              <w:t xml:space="preserve"> </w:t>
            </w:r>
            <w:sdt>
              <w:sdtPr>
                <w:alias w:val="Telephone"/>
                <w:tag w:val=""/>
                <w:id w:val="50207725"/>
                <w:placeholder>
                  <w:docPart w:val="D45D0102807FC2408A3D2BB726412F5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176ABF">
                  <w:t>310-779-9074</w:t>
                </w:r>
              </w:sdtContent>
            </w:sdt>
            <w:r w:rsidR="00DC71AD">
              <w:t xml:space="preserve"> </w:t>
            </w:r>
            <w:r w:rsidR="00DC71AD">
              <w:rPr>
                <w:rFonts w:ascii="Century Gothic" w:hAnsi="Century Gothic"/>
              </w:rPr>
              <w:t>–</w:t>
            </w:r>
            <w:r w:rsidR="00DC71AD">
              <w:t xml:space="preserve"> </w:t>
            </w:r>
            <w:sdt>
              <w:sdtPr>
                <w:alias w:val="Email"/>
                <w:tag w:val=""/>
                <w:id w:val="2033993437"/>
                <w:placeholder>
                  <w:docPart w:val="C64AD9BEBB0D4544BD9C88EC1304BF7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76ABF">
                  <w:t>miles@povagus.com</w:t>
                </w:r>
              </w:sdtContent>
            </w:sdt>
          </w:p>
        </w:tc>
      </w:tr>
      <w:tr w:rsidR="00A02AB3" w14:paraId="2A68103A" w14:textId="77777777" w:rsidTr="00857691">
        <w:trPr>
          <w:trHeight w:val="1151"/>
        </w:trPr>
        <w:tc>
          <w:tcPr>
            <w:tcW w:w="0" w:type="auto"/>
          </w:tcPr>
          <w:p w14:paraId="41C9F861" w14:textId="77777777" w:rsidR="00670C40" w:rsidRDefault="00176ABF" w:rsidP="00A02AB3">
            <w:pPr>
              <w:pStyle w:val="Heading1"/>
              <w:spacing w:line="240" w:lineRule="auto"/>
            </w:pPr>
            <w:r>
              <w:t>Education</w:t>
            </w:r>
          </w:p>
        </w:tc>
        <w:tc>
          <w:tcPr>
            <w:tcW w:w="0" w:type="auto"/>
          </w:tcPr>
          <w:p w14:paraId="7C4A7A1A" w14:textId="496F945F" w:rsidR="00670C40" w:rsidRDefault="00D713B9" w:rsidP="00A02AB3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</w:rPr>
              <w:t>Harvard-</w:t>
            </w:r>
            <w:r w:rsidR="00176ABF" w:rsidRPr="00176ABF">
              <w:rPr>
                <w:rFonts w:asciiTheme="majorHAnsi" w:hAnsiTheme="majorHAnsi"/>
                <w:b/>
                <w:i/>
              </w:rPr>
              <w:t>Westlake School,</w:t>
            </w:r>
            <w:r w:rsidR="00176ABF">
              <w:rPr>
                <w:rFonts w:asciiTheme="majorHAnsi" w:hAnsiTheme="majorHAnsi"/>
              </w:rPr>
              <w:t xml:space="preserve"> Studio City, California, 2012-2017</w:t>
            </w:r>
          </w:p>
          <w:p w14:paraId="503B219E" w14:textId="6A2FEDC7" w:rsidR="00176ABF" w:rsidRDefault="00176ABF" w:rsidP="00A02AB3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Cumulative </w:t>
            </w:r>
            <w:r w:rsidR="00D713B9">
              <w:rPr>
                <w:rFonts w:asciiTheme="majorHAnsi" w:hAnsiTheme="majorHAnsi"/>
              </w:rPr>
              <w:t xml:space="preserve">Weighted </w:t>
            </w:r>
            <w:r>
              <w:rPr>
                <w:rFonts w:asciiTheme="majorHAnsi" w:hAnsiTheme="majorHAnsi"/>
              </w:rPr>
              <w:t>GPA:</w:t>
            </w:r>
            <w:r w:rsidR="006C7846">
              <w:rPr>
                <w:rFonts w:asciiTheme="majorHAnsi" w:hAnsiTheme="majorHAnsi"/>
              </w:rPr>
              <w:t xml:space="preserve"> 4.403</w:t>
            </w:r>
            <w:r w:rsidR="00D713B9">
              <w:rPr>
                <w:rFonts w:asciiTheme="majorHAnsi" w:hAnsiTheme="majorHAnsi"/>
              </w:rPr>
              <w:t>, 11th Grade Weighted GPA: 4.67</w:t>
            </w:r>
          </w:p>
          <w:p w14:paraId="07859314" w14:textId="75EDF964" w:rsidR="00176ABF" w:rsidRDefault="00176ABF" w:rsidP="00A02AB3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Courses Include: AP Computer Science A, Design and Data Structures Honors, AP Calculus BC 11, AP Physics 1</w:t>
            </w:r>
            <w:r w:rsidR="006C7846">
              <w:rPr>
                <w:rFonts w:asciiTheme="majorHAnsi" w:hAnsiTheme="majorHAnsi"/>
              </w:rPr>
              <w:t>, AP Biology</w:t>
            </w:r>
          </w:p>
        </w:tc>
      </w:tr>
      <w:tr w:rsidR="00A02AB3" w14:paraId="23F0F855" w14:textId="77777777" w:rsidTr="00857691">
        <w:trPr>
          <w:trHeight w:val="1160"/>
        </w:trPr>
        <w:sdt>
          <w:sdtPr>
            <w:id w:val="1033002868"/>
            <w:placeholder>
              <w:docPart w:val="AD52A68975D1E544845F5E9BA60244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0" w:type="auto"/>
              </w:tcPr>
              <w:p w14:paraId="7543501E" w14:textId="77777777" w:rsidR="00670C40" w:rsidRDefault="00DC71AD" w:rsidP="00A02AB3">
                <w:pPr>
                  <w:pStyle w:val="Heading1"/>
                  <w:spacing w:line="240" w:lineRule="auto"/>
                </w:pPr>
                <w:r>
                  <w:t>Experience</w:t>
                </w:r>
              </w:p>
            </w:tc>
          </w:sdtContent>
        </w:sdt>
        <w:tc>
          <w:tcPr>
            <w:tcW w:w="0" w:type="auto"/>
          </w:tcPr>
          <w:p w14:paraId="1596E9B4" w14:textId="62E9930F" w:rsidR="00D713B9" w:rsidRDefault="00D713B9" w:rsidP="00A02AB3">
            <w:pPr>
              <w:pStyle w:val="Heading1"/>
              <w:spacing w:line="240" w:lineRule="auto"/>
              <w:rPr>
                <w:b w:val="0"/>
              </w:rPr>
            </w:pPr>
            <w:r>
              <w:t xml:space="preserve">Harvard-Westlake Robotics, Team 62, </w:t>
            </w:r>
            <w:r>
              <w:rPr>
                <w:b w:val="0"/>
              </w:rPr>
              <w:t>Studio City, CA</w:t>
            </w:r>
          </w:p>
          <w:p w14:paraId="59906DF7" w14:textId="77777777" w:rsidR="00D713B9" w:rsidRPr="00176ABF" w:rsidRDefault="00D713B9" w:rsidP="00A02AB3">
            <w:pPr>
              <w:spacing w:line="240" w:lineRule="auto"/>
            </w:pPr>
            <w:r>
              <w:rPr>
                <w:b/>
                <w:i/>
              </w:rPr>
              <w:t>Co-Captain</w:t>
            </w:r>
            <w:r>
              <w:t>, September 2015 – Present</w:t>
            </w:r>
          </w:p>
          <w:p w14:paraId="14D772D3" w14:textId="77777777" w:rsidR="00D713B9" w:rsidRDefault="00D713B9" w:rsidP="00A02AB3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Lead programmer and builder</w:t>
            </w:r>
          </w:p>
          <w:p w14:paraId="285CD72E" w14:textId="77777777" w:rsidR="00D713B9" w:rsidRDefault="00D713B9" w:rsidP="00A02AB3">
            <w:pPr>
              <w:pStyle w:val="Heading1"/>
              <w:spacing w:line="240" w:lineRule="auto"/>
              <w:rPr>
                <w:b w:val="0"/>
              </w:rPr>
            </w:pPr>
            <w:r w:rsidRPr="00176ABF">
              <w:rPr>
                <w:b w:val="0"/>
                <w:i/>
              </w:rPr>
              <w:t>California Vex Robotics State Champions 2016</w:t>
            </w:r>
            <w:r>
              <w:rPr>
                <w:b w:val="0"/>
                <w:i/>
              </w:rPr>
              <w:t>, Finalist 2017</w:t>
            </w:r>
          </w:p>
          <w:p w14:paraId="4198F4B7" w14:textId="47A17AB5" w:rsidR="00176ABF" w:rsidRPr="00D713B9" w:rsidRDefault="00D713B9" w:rsidP="00A02AB3">
            <w:pPr>
              <w:pStyle w:val="Heading1"/>
              <w:spacing w:line="240" w:lineRule="auto"/>
              <w:rPr>
                <w:b w:val="0"/>
              </w:rPr>
            </w:pPr>
            <w:r w:rsidRPr="00D713B9">
              <w:rPr>
                <w:b w:val="0"/>
                <w:i/>
              </w:rPr>
              <w:t>Vex Robotics World Division Semi-finalist 2016, 2017</w:t>
            </w:r>
          </w:p>
        </w:tc>
      </w:tr>
      <w:tr w:rsidR="00A02AB3" w14:paraId="32A6D224" w14:textId="77777777" w:rsidTr="00857691">
        <w:trPr>
          <w:trHeight w:val="1160"/>
        </w:trPr>
        <w:tc>
          <w:tcPr>
            <w:tcW w:w="0" w:type="auto"/>
          </w:tcPr>
          <w:p w14:paraId="03C1DFAF" w14:textId="77777777" w:rsidR="006C7846" w:rsidRDefault="006C7846" w:rsidP="00A02AB3">
            <w:pPr>
              <w:pStyle w:val="Heading1"/>
              <w:spacing w:line="240" w:lineRule="auto"/>
            </w:pPr>
          </w:p>
        </w:tc>
        <w:tc>
          <w:tcPr>
            <w:tcW w:w="0" w:type="auto"/>
          </w:tcPr>
          <w:p w14:paraId="1C464247" w14:textId="26896813" w:rsidR="00D713B9" w:rsidRDefault="00D713B9" w:rsidP="00A02AB3">
            <w:pPr>
              <w:pStyle w:val="Heading1"/>
              <w:spacing w:line="240" w:lineRule="auto"/>
              <w:rPr>
                <w:b w:val="0"/>
              </w:rPr>
            </w:pPr>
            <w:r>
              <w:t>Harvard-Westlake Venture</w:t>
            </w:r>
            <w:r w:rsidR="00B91B9C">
              <w:t xml:space="preserve"> Club</w:t>
            </w:r>
            <w:r>
              <w:t xml:space="preserve">, </w:t>
            </w:r>
            <w:r>
              <w:rPr>
                <w:b w:val="0"/>
              </w:rPr>
              <w:t>Studio City, CA</w:t>
            </w:r>
          </w:p>
          <w:p w14:paraId="4E696460" w14:textId="755BF432" w:rsidR="00D713B9" w:rsidRPr="00176ABF" w:rsidRDefault="00842CD9" w:rsidP="00A02AB3">
            <w:pPr>
              <w:spacing w:line="240" w:lineRule="auto"/>
            </w:pPr>
            <w:r>
              <w:rPr>
                <w:b/>
                <w:i/>
              </w:rPr>
              <w:t xml:space="preserve">Lecture Series </w:t>
            </w:r>
            <w:r w:rsidR="00D713B9">
              <w:rPr>
                <w:b/>
                <w:i/>
              </w:rPr>
              <w:t>Leader</w:t>
            </w:r>
            <w:r w:rsidR="00D713B9">
              <w:t>, February 2015 – Present</w:t>
            </w:r>
          </w:p>
          <w:p w14:paraId="3C3CA043" w14:textId="77777777" w:rsidR="00D713B9" w:rsidRDefault="00D713B9" w:rsidP="00A02AB3">
            <w:pPr>
              <w:pStyle w:val="Heading1"/>
              <w:spacing w:line="240" w:lineRule="auto"/>
              <w:rPr>
                <w:b w:val="0"/>
              </w:rPr>
            </w:pPr>
            <w:r>
              <w:rPr>
                <w:b w:val="0"/>
              </w:rPr>
              <w:t>Help encourage entrepreneurship among students at Harvard-Westlake</w:t>
            </w:r>
          </w:p>
          <w:p w14:paraId="7CDD035A" w14:textId="77777777" w:rsidR="00D713B9" w:rsidRDefault="00D713B9" w:rsidP="00A02AB3">
            <w:pPr>
              <w:spacing w:line="240" w:lineRule="auto"/>
            </w:pPr>
            <w:r>
              <w:t>Help facilitate connections between Harvard-Westlake alumni and students</w:t>
            </w:r>
          </w:p>
          <w:p w14:paraId="3FAEDED1" w14:textId="2B324AC2" w:rsidR="006C7846" w:rsidRPr="00D713B9" w:rsidRDefault="00D713B9" w:rsidP="00A02AB3">
            <w:pPr>
              <w:pStyle w:val="Heading1"/>
              <w:spacing w:line="240" w:lineRule="auto"/>
              <w:rPr>
                <w:b w:val="0"/>
              </w:rPr>
            </w:pPr>
            <w:r w:rsidRPr="00D713B9">
              <w:rPr>
                <w:b w:val="0"/>
              </w:rPr>
              <w:t>Developed and produced speaking events to encourage sharing of ideas between LA entrepreneurs and Harvard-Westlake students</w:t>
            </w:r>
          </w:p>
        </w:tc>
      </w:tr>
      <w:tr w:rsidR="00857691" w14:paraId="697EE722" w14:textId="77777777" w:rsidTr="00857691">
        <w:trPr>
          <w:trHeight w:val="382"/>
        </w:trPr>
        <w:tc>
          <w:tcPr>
            <w:tcW w:w="0" w:type="auto"/>
          </w:tcPr>
          <w:p w14:paraId="6E73A546" w14:textId="7D03725D" w:rsidR="00857691" w:rsidRDefault="00857691" w:rsidP="00857691">
            <w:pPr>
              <w:pStyle w:val="Heading1"/>
              <w:spacing w:line="240" w:lineRule="auto"/>
            </w:pPr>
          </w:p>
        </w:tc>
        <w:tc>
          <w:tcPr>
            <w:tcW w:w="0" w:type="auto"/>
          </w:tcPr>
          <w:p w14:paraId="7F7708EF" w14:textId="77777777" w:rsidR="00857691" w:rsidRDefault="00857691" w:rsidP="00857691">
            <w:pPr>
              <w:pStyle w:val="Heading1"/>
              <w:spacing w:line="240" w:lineRule="auto"/>
              <w:rPr>
                <w:b w:val="0"/>
              </w:rPr>
            </w:pPr>
            <w:r>
              <w:t xml:space="preserve">Harvard-Westlake Institute for Sports Science and Medicine, </w:t>
            </w:r>
            <w:r>
              <w:rPr>
                <w:b w:val="0"/>
              </w:rPr>
              <w:t>Studio City, CA</w:t>
            </w:r>
          </w:p>
          <w:p w14:paraId="149EAF24" w14:textId="77777777" w:rsidR="00857691" w:rsidRPr="00176ABF" w:rsidRDefault="00857691" w:rsidP="00857691">
            <w:pPr>
              <w:spacing w:line="240" w:lineRule="auto"/>
            </w:pPr>
            <w:r>
              <w:rPr>
                <w:b/>
                <w:i/>
              </w:rPr>
              <w:t>Student Researcher</w:t>
            </w:r>
            <w:r>
              <w:t>, September 2015 – Present</w:t>
            </w:r>
          </w:p>
          <w:p w14:paraId="26B1A45D" w14:textId="77777777" w:rsidR="00857691" w:rsidRPr="00176ABF" w:rsidRDefault="00857691" w:rsidP="00857691">
            <w:pPr>
              <w:spacing w:line="240" w:lineRule="auto"/>
            </w:pPr>
            <w:r>
              <w:t>Developed, led and executed</w:t>
            </w:r>
            <w:r w:rsidRPr="00176ABF">
              <w:t xml:space="preserve"> a study to examine how stress effects student test performance</w:t>
            </w:r>
          </w:p>
          <w:p w14:paraId="07E7FA6D" w14:textId="07FB44AD" w:rsidR="00857691" w:rsidRPr="00D713B9" w:rsidRDefault="00857691" w:rsidP="00857691">
            <w:pPr>
              <w:pStyle w:val="Heading1"/>
              <w:spacing w:line="240" w:lineRule="auto"/>
              <w:rPr>
                <w:b w:val="0"/>
              </w:rPr>
            </w:pPr>
            <w:r w:rsidRPr="00D713B9">
              <w:rPr>
                <w:b w:val="0"/>
              </w:rPr>
              <w:t>Studying and examining how general daily movement effects test grades</w:t>
            </w:r>
          </w:p>
        </w:tc>
      </w:tr>
      <w:tr w:rsidR="00857691" w14:paraId="5E1FD154" w14:textId="77777777" w:rsidTr="00857691">
        <w:trPr>
          <w:trHeight w:val="382"/>
        </w:trPr>
        <w:tc>
          <w:tcPr>
            <w:tcW w:w="0" w:type="auto"/>
          </w:tcPr>
          <w:p w14:paraId="4866582B" w14:textId="77777777" w:rsidR="00857691" w:rsidRDefault="00857691" w:rsidP="00857691">
            <w:pPr>
              <w:pStyle w:val="Heading1"/>
              <w:spacing w:line="240" w:lineRule="auto"/>
            </w:pPr>
          </w:p>
        </w:tc>
        <w:tc>
          <w:tcPr>
            <w:tcW w:w="0" w:type="auto"/>
          </w:tcPr>
          <w:p w14:paraId="170FABB7" w14:textId="0B87C481" w:rsidR="00857691" w:rsidRDefault="00857691" w:rsidP="00857691">
            <w:pPr>
              <w:pStyle w:val="Heading1"/>
              <w:spacing w:line="240" w:lineRule="auto"/>
              <w:rPr>
                <w:b w:val="0"/>
              </w:rPr>
            </w:pPr>
            <w:r>
              <w:t xml:space="preserve">University of Southern California Westside Cancer Center, </w:t>
            </w:r>
            <w:r>
              <w:rPr>
                <w:b w:val="0"/>
              </w:rPr>
              <w:t>Beverly Hills, CA</w:t>
            </w:r>
          </w:p>
          <w:p w14:paraId="4F3B4C85" w14:textId="1C94A2F5" w:rsidR="00857691" w:rsidRPr="00176ABF" w:rsidRDefault="00857691" w:rsidP="00857691">
            <w:pPr>
              <w:spacing w:line="240" w:lineRule="auto"/>
            </w:pPr>
            <w:r>
              <w:rPr>
                <w:b/>
                <w:i/>
              </w:rPr>
              <w:t>Student Researcher</w:t>
            </w:r>
            <w:r>
              <w:t xml:space="preserve">, </w:t>
            </w:r>
            <w:r w:rsidR="007516FC">
              <w:t>January</w:t>
            </w:r>
            <w:r>
              <w:t xml:space="preserve"> 2017 – Present</w:t>
            </w:r>
          </w:p>
          <w:p w14:paraId="1951470F" w14:textId="756CD3D8" w:rsidR="00857691" w:rsidRDefault="00857691" w:rsidP="00857691">
            <w:pPr>
              <w:spacing w:line="240" w:lineRule="auto"/>
            </w:pPr>
            <w:r>
              <w:t xml:space="preserve">Developed, led and </w:t>
            </w:r>
            <w:r w:rsidR="007516FC">
              <w:t>helped execute</w:t>
            </w:r>
            <w:r w:rsidRPr="00176ABF">
              <w:t xml:space="preserve"> a </w:t>
            </w:r>
            <w:r>
              <w:t>p</w:t>
            </w:r>
            <w:r w:rsidR="007516FC">
              <w:t>rogram using</w:t>
            </w:r>
            <w:r>
              <w:t xml:space="preserve"> </w:t>
            </w:r>
            <w:r w:rsidR="007516FC">
              <w:t xml:space="preserve">personalized </w:t>
            </w:r>
            <w:r>
              <w:t>virtual reality nature scenes to reduce stress in cancer patients undergoing</w:t>
            </w:r>
            <w:r w:rsidR="007516FC">
              <w:t xml:space="preserve"> chemotherapy</w:t>
            </w:r>
          </w:p>
        </w:tc>
      </w:tr>
      <w:tr w:rsidR="00857691" w14:paraId="739B13DC" w14:textId="77777777" w:rsidTr="00857691">
        <w:trPr>
          <w:trHeight w:val="1453"/>
        </w:trPr>
        <w:tc>
          <w:tcPr>
            <w:tcW w:w="0" w:type="auto"/>
          </w:tcPr>
          <w:p w14:paraId="447604C1" w14:textId="77777777" w:rsidR="00857691" w:rsidRDefault="00857691" w:rsidP="00857691">
            <w:pPr>
              <w:pStyle w:val="Heading1"/>
              <w:spacing w:line="240" w:lineRule="auto"/>
            </w:pPr>
          </w:p>
        </w:tc>
        <w:tc>
          <w:tcPr>
            <w:tcW w:w="0" w:type="auto"/>
          </w:tcPr>
          <w:p w14:paraId="04B457CB" w14:textId="77777777" w:rsidR="00857691" w:rsidRPr="00176ABF" w:rsidRDefault="00857691" w:rsidP="00857691">
            <w:pPr>
              <w:pStyle w:val="Heading1"/>
              <w:spacing w:line="240" w:lineRule="auto"/>
              <w:rPr>
                <w:rFonts w:eastAsiaTheme="minorEastAsia"/>
                <w:b w:val="0"/>
              </w:rPr>
            </w:pPr>
            <w:r>
              <w:t xml:space="preserve">Jam City, </w:t>
            </w:r>
            <w:r>
              <w:rPr>
                <w:b w:val="0"/>
              </w:rPr>
              <w:t>Culver City, CA</w:t>
            </w:r>
          </w:p>
          <w:p w14:paraId="1598AE76" w14:textId="491D92DE" w:rsidR="00857691" w:rsidRDefault="00857691" w:rsidP="00857691">
            <w:pPr>
              <w:pStyle w:val="Date"/>
              <w:spacing w:line="240" w:lineRule="auto"/>
              <w:rPr>
                <w:i w:val="0"/>
              </w:rPr>
            </w:pPr>
            <w:r>
              <w:rPr>
                <w:b/>
              </w:rPr>
              <w:t>Game Services Intern</w:t>
            </w:r>
            <w:r>
              <w:rPr>
                <w:i w:val="0"/>
              </w:rPr>
              <w:t>, June 2017 – August 2017</w:t>
            </w:r>
          </w:p>
          <w:p w14:paraId="1D69A2AF" w14:textId="77777777" w:rsidR="00857691" w:rsidRDefault="00857691" w:rsidP="00857691">
            <w:pPr>
              <w:pStyle w:val="Heading1"/>
              <w:spacing w:line="240" w:lineRule="auto"/>
              <w:rPr>
                <w:b w:val="0"/>
              </w:rPr>
            </w:pPr>
            <w:r>
              <w:rPr>
                <w:b w:val="0"/>
              </w:rPr>
              <w:t>Developed backend integrations for vanity and random promotional codes</w:t>
            </w:r>
          </w:p>
          <w:p w14:paraId="5B030286" w14:textId="77777777" w:rsidR="00857691" w:rsidRDefault="00857691" w:rsidP="00857691">
            <w:r>
              <w:t>Analyzed data patterns to predict likelihood of a customer spending money in games</w:t>
            </w:r>
          </w:p>
          <w:p w14:paraId="56681FDC" w14:textId="1D84BD6E" w:rsidR="00857691" w:rsidRPr="00D713B9" w:rsidRDefault="00857691" w:rsidP="00857691">
            <w:r w:rsidRPr="00D713B9">
              <w:t>Learned about artificial intelligence and how to effectively use it</w:t>
            </w:r>
          </w:p>
        </w:tc>
      </w:tr>
      <w:tr w:rsidR="007516FC" w14:paraId="41A35AFA" w14:textId="77777777" w:rsidTr="00857691">
        <w:trPr>
          <w:trHeight w:val="1204"/>
        </w:trPr>
        <w:tc>
          <w:tcPr>
            <w:tcW w:w="0" w:type="auto"/>
          </w:tcPr>
          <w:p w14:paraId="5846BFD9" w14:textId="77777777" w:rsidR="007516FC" w:rsidRDefault="007516FC" w:rsidP="00857691">
            <w:pPr>
              <w:pStyle w:val="Heading1"/>
              <w:spacing w:line="240" w:lineRule="auto"/>
            </w:pPr>
          </w:p>
        </w:tc>
        <w:tc>
          <w:tcPr>
            <w:tcW w:w="0" w:type="auto"/>
          </w:tcPr>
          <w:p w14:paraId="3272C484" w14:textId="77777777" w:rsidR="007516FC" w:rsidRPr="00176ABF" w:rsidRDefault="007516FC" w:rsidP="007516FC">
            <w:pPr>
              <w:pStyle w:val="Heading1"/>
              <w:spacing w:line="240" w:lineRule="auto"/>
              <w:rPr>
                <w:rFonts w:eastAsiaTheme="minorEastAsia"/>
                <w:b w:val="0"/>
              </w:rPr>
            </w:pPr>
            <w:r>
              <w:t xml:space="preserve">Sound Ventures, </w:t>
            </w:r>
            <w:r>
              <w:rPr>
                <w:b w:val="0"/>
              </w:rPr>
              <w:t>Beverly Hills, CA</w:t>
            </w:r>
          </w:p>
          <w:p w14:paraId="77E9CE72" w14:textId="77777777" w:rsidR="007516FC" w:rsidRDefault="007516FC" w:rsidP="007516FC">
            <w:pPr>
              <w:pStyle w:val="Date"/>
              <w:spacing w:line="240" w:lineRule="auto"/>
              <w:rPr>
                <w:i w:val="0"/>
              </w:rPr>
            </w:pPr>
            <w:r>
              <w:rPr>
                <w:b/>
              </w:rPr>
              <w:t>Intern</w:t>
            </w:r>
            <w:r>
              <w:rPr>
                <w:i w:val="0"/>
              </w:rPr>
              <w:t>, June 2016 – August 2016</w:t>
            </w:r>
          </w:p>
          <w:p w14:paraId="20483C10" w14:textId="77777777" w:rsidR="0047374D" w:rsidRDefault="007516FC" w:rsidP="007516FC">
            <w:pPr>
              <w:pStyle w:val="Date"/>
              <w:spacing w:line="240" w:lineRule="auto"/>
              <w:rPr>
                <w:rFonts w:asciiTheme="majorHAnsi" w:hAnsiTheme="majorHAnsi"/>
                <w:i w:val="0"/>
              </w:rPr>
            </w:pPr>
            <w:r>
              <w:rPr>
                <w:rFonts w:asciiTheme="majorHAnsi" w:hAnsiTheme="majorHAnsi"/>
                <w:i w:val="0"/>
              </w:rPr>
              <w:t>Researched companie</w:t>
            </w:r>
            <w:r w:rsidR="0047374D">
              <w:rPr>
                <w:rFonts w:asciiTheme="majorHAnsi" w:hAnsiTheme="majorHAnsi"/>
                <w:i w:val="0"/>
              </w:rPr>
              <w:t>s, with a focus on chatbots</w:t>
            </w:r>
          </w:p>
          <w:p w14:paraId="2D3ABE4D" w14:textId="32FA3FD8" w:rsidR="007516FC" w:rsidRPr="00393081" w:rsidRDefault="0047374D" w:rsidP="007516FC">
            <w:pPr>
              <w:pStyle w:val="Date"/>
              <w:spacing w:line="240" w:lineRule="auto"/>
              <w:rPr>
                <w:rFonts w:asciiTheme="majorHAnsi" w:hAnsiTheme="majorHAnsi"/>
                <w:i w:val="0"/>
              </w:rPr>
            </w:pPr>
            <w:bookmarkStart w:id="0" w:name="_GoBack"/>
            <w:r w:rsidRPr="00393081">
              <w:rPr>
                <w:rFonts w:asciiTheme="majorHAnsi" w:hAnsiTheme="majorHAnsi"/>
                <w:i w:val="0"/>
              </w:rPr>
              <w:t>T</w:t>
            </w:r>
            <w:r w:rsidR="007516FC" w:rsidRPr="00393081">
              <w:rPr>
                <w:i w:val="0"/>
              </w:rPr>
              <w:t xml:space="preserve">ested apps </w:t>
            </w:r>
            <w:r w:rsidRPr="00393081">
              <w:rPr>
                <w:i w:val="0"/>
              </w:rPr>
              <w:t>and</w:t>
            </w:r>
            <w:r w:rsidR="007516FC" w:rsidRPr="00393081">
              <w:rPr>
                <w:i w:val="0"/>
              </w:rPr>
              <w:t xml:space="preserve"> gave feedback to principals</w:t>
            </w:r>
            <w:bookmarkEnd w:id="0"/>
          </w:p>
        </w:tc>
      </w:tr>
      <w:tr w:rsidR="00857691" w14:paraId="36CACBDA" w14:textId="77777777" w:rsidTr="00857691">
        <w:trPr>
          <w:trHeight w:val="1204"/>
        </w:trPr>
        <w:tc>
          <w:tcPr>
            <w:tcW w:w="0" w:type="auto"/>
          </w:tcPr>
          <w:p w14:paraId="730F3C9C" w14:textId="77777777" w:rsidR="00857691" w:rsidRDefault="00857691" w:rsidP="00857691">
            <w:pPr>
              <w:pStyle w:val="Heading1"/>
              <w:spacing w:line="240" w:lineRule="auto"/>
            </w:pPr>
          </w:p>
        </w:tc>
        <w:tc>
          <w:tcPr>
            <w:tcW w:w="0" w:type="auto"/>
          </w:tcPr>
          <w:p w14:paraId="64F8C80A" w14:textId="77777777" w:rsidR="00857691" w:rsidRDefault="00857691" w:rsidP="00857691">
            <w:pPr>
              <w:pStyle w:val="Heading1"/>
              <w:spacing w:line="240" w:lineRule="auto"/>
              <w:rPr>
                <w:b w:val="0"/>
              </w:rPr>
            </w:pPr>
            <w:r>
              <w:t xml:space="preserve">John’s Hopkins Engineering Innovation, </w:t>
            </w:r>
            <w:r>
              <w:rPr>
                <w:b w:val="0"/>
              </w:rPr>
              <w:t>Baltimore, MD</w:t>
            </w:r>
          </w:p>
          <w:p w14:paraId="371F20A5" w14:textId="77777777" w:rsidR="00857691" w:rsidRPr="00176ABF" w:rsidRDefault="00857691" w:rsidP="00857691">
            <w:pPr>
              <w:spacing w:line="240" w:lineRule="auto"/>
            </w:pPr>
            <w:r>
              <w:rPr>
                <w:b/>
                <w:i/>
              </w:rPr>
              <w:t>Participant</w:t>
            </w:r>
            <w:r>
              <w:t>, June 2016 – July 2016</w:t>
            </w:r>
          </w:p>
          <w:p w14:paraId="40341AD4" w14:textId="77777777" w:rsidR="00857691" w:rsidRDefault="00857691" w:rsidP="00857691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Learned from college professors about an introduction into engineering</w:t>
            </w:r>
          </w:p>
          <w:p w14:paraId="2A952575" w14:textId="29F61C65" w:rsidR="00857691" w:rsidRPr="00857691" w:rsidRDefault="00857691" w:rsidP="00857691">
            <w:pPr>
              <w:pStyle w:val="Heading1"/>
              <w:spacing w:line="240" w:lineRule="auto"/>
              <w:rPr>
                <w:b w:val="0"/>
              </w:rPr>
            </w:pPr>
            <w:r w:rsidRPr="00857691">
              <w:rPr>
                <w:b w:val="0"/>
              </w:rPr>
              <w:t>Learned about how to work in a team, and various engineering principles</w:t>
            </w:r>
          </w:p>
        </w:tc>
      </w:tr>
      <w:tr w:rsidR="00857691" w14:paraId="0FDCBB52" w14:textId="77777777" w:rsidTr="00857691">
        <w:trPr>
          <w:trHeight w:val="476"/>
        </w:trPr>
        <w:tc>
          <w:tcPr>
            <w:tcW w:w="0" w:type="auto"/>
          </w:tcPr>
          <w:p w14:paraId="3B6DEB04" w14:textId="77777777" w:rsidR="00857691" w:rsidRDefault="00857691" w:rsidP="00857691">
            <w:pPr>
              <w:pStyle w:val="Heading1"/>
              <w:spacing w:line="240" w:lineRule="auto"/>
            </w:pPr>
            <w:r>
              <w:t>Skills</w:t>
            </w:r>
          </w:p>
        </w:tc>
        <w:tc>
          <w:tcPr>
            <w:tcW w:w="0" w:type="auto"/>
          </w:tcPr>
          <w:p w14:paraId="5D075120" w14:textId="3C9179AE" w:rsidR="00857691" w:rsidRDefault="00857691" w:rsidP="00857691">
            <w:pPr>
              <w:spacing w:line="240" w:lineRule="auto"/>
            </w:pPr>
            <w:r>
              <w:rPr>
                <w:b/>
                <w:i/>
              </w:rPr>
              <w:t>Computer</w:t>
            </w:r>
            <w:r>
              <w:t xml:space="preserve"> – Fluent in Java, RobotC, Python, and Scala and experienced in Swift and C</w:t>
            </w:r>
          </w:p>
          <w:p w14:paraId="02DDBE5E" w14:textId="56DA1151" w:rsidR="00857691" w:rsidRPr="00176ABF" w:rsidRDefault="00857691" w:rsidP="00857691">
            <w:pPr>
              <w:spacing w:line="240" w:lineRule="auto"/>
            </w:pPr>
            <w:r>
              <w:rPr>
                <w:b/>
                <w:i/>
              </w:rPr>
              <w:t>Writing and Speaking</w:t>
            </w:r>
            <w:r>
              <w:t xml:space="preserve"> – Fluent in Mandarin Chinese (Simplified)</w:t>
            </w:r>
          </w:p>
        </w:tc>
      </w:tr>
      <w:tr w:rsidR="00857691" w14:paraId="4E3BDB12" w14:textId="77777777" w:rsidTr="00857691">
        <w:trPr>
          <w:trHeight w:val="309"/>
        </w:trPr>
        <w:tc>
          <w:tcPr>
            <w:tcW w:w="0" w:type="auto"/>
          </w:tcPr>
          <w:p w14:paraId="220B01D9" w14:textId="77777777" w:rsidR="00857691" w:rsidRDefault="00857691" w:rsidP="00857691">
            <w:pPr>
              <w:pStyle w:val="Heading1"/>
              <w:spacing w:line="240" w:lineRule="auto"/>
            </w:pPr>
            <w:r>
              <w:t>Awards</w:t>
            </w:r>
          </w:p>
        </w:tc>
        <w:tc>
          <w:tcPr>
            <w:tcW w:w="0" w:type="auto"/>
          </w:tcPr>
          <w:p w14:paraId="72D8801C" w14:textId="77777777" w:rsidR="00857691" w:rsidRDefault="00857691" w:rsidP="00857691">
            <w:pPr>
              <w:spacing w:line="240" w:lineRule="auto"/>
            </w:pPr>
            <w:r>
              <w:rPr>
                <w:i/>
              </w:rPr>
              <w:t xml:space="preserve">Academic Honor Roll – </w:t>
            </w:r>
            <w:r>
              <w:t>Harvard-Westlake School (2012-2017)</w:t>
            </w:r>
          </w:p>
          <w:p w14:paraId="695CB873" w14:textId="77777777" w:rsidR="00857691" w:rsidRDefault="00857691" w:rsidP="00857691">
            <w:pPr>
              <w:spacing w:line="240" w:lineRule="auto"/>
            </w:pPr>
            <w:r>
              <w:t>National Chinese Honor Society – Harvard-Westlake School (2016-2017)</w:t>
            </w:r>
          </w:p>
          <w:p w14:paraId="1B52B022" w14:textId="6A10BE4F" w:rsidR="00857691" w:rsidRPr="00176ABF" w:rsidRDefault="00857691" w:rsidP="00857691">
            <w:pPr>
              <w:spacing w:line="240" w:lineRule="auto"/>
            </w:pPr>
            <w:r>
              <w:t>National Merit Commended Student – California (2016)</w:t>
            </w:r>
          </w:p>
        </w:tc>
      </w:tr>
    </w:tbl>
    <w:p w14:paraId="5FB6AE4D" w14:textId="251D0140" w:rsidR="00670C40" w:rsidRPr="00F508FE" w:rsidRDefault="00670C40" w:rsidP="00F508FE">
      <w:pPr>
        <w:tabs>
          <w:tab w:val="left" w:pos="536"/>
        </w:tabs>
      </w:pPr>
    </w:p>
    <w:sectPr w:rsidR="00670C40" w:rsidRPr="00F508FE" w:rsidSect="0047374D">
      <w:footerReference w:type="default" r:id="rId9"/>
      <w:pgSz w:w="12240" w:h="15840"/>
      <w:pgMar w:top="720" w:right="1800" w:bottom="86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F32C9" w14:textId="77777777" w:rsidR="008F7890" w:rsidRDefault="008F7890">
      <w:pPr>
        <w:spacing w:after="0" w:line="240" w:lineRule="auto"/>
      </w:pPr>
      <w:r>
        <w:separator/>
      </w:r>
    </w:p>
  </w:endnote>
  <w:endnote w:type="continuationSeparator" w:id="0">
    <w:p w14:paraId="379F0DD0" w14:textId="77777777" w:rsidR="008F7890" w:rsidRDefault="008F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670C40" w14:paraId="0DE1F809" w14:textId="77777777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3F73FE5" w14:textId="7CDB5DE2" w:rsidR="00670C40" w:rsidRDefault="00DC71AD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9308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7F5B1871" w14:textId="77777777" w:rsidR="00670C40" w:rsidRDefault="008F7890">
          <w:pPr>
            <w:pStyle w:val="Footer"/>
          </w:pPr>
          <w:sdt>
            <w:sdtPr>
              <w:alias w:val="Your Name"/>
              <w:tag w:val=""/>
              <w:id w:val="-118459269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9E303B">
                <w:t>Miles Agus</w:t>
              </w:r>
            </w:sdtContent>
          </w:sdt>
        </w:p>
        <w:p w14:paraId="64C5A89A" w14:textId="77777777" w:rsidR="00670C40" w:rsidRDefault="008F7890">
          <w:pPr>
            <w:pStyle w:val="Footer"/>
          </w:pPr>
          <w:sdt>
            <w:sdtPr>
              <w:alias w:val="Street Address"/>
              <w:tag w:val=""/>
              <w:id w:val="1530058015"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176ABF">
                <w:t>1117 North Beverly Drive, Beverly Hills, CA</w:t>
              </w:r>
            </w:sdtContent>
          </w:sdt>
          <w:r w:rsidR="00DC71AD">
            <w:t xml:space="preserve"> – </w:t>
          </w:r>
          <w:sdt>
            <w:sdtPr>
              <w:alias w:val="Telephone"/>
              <w:tag w:val=""/>
              <w:id w:val="-145366429"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176ABF">
                <w:t>310-779-9074</w:t>
              </w:r>
            </w:sdtContent>
          </w:sdt>
          <w:r w:rsidR="00DC71AD">
            <w:t xml:space="preserve"> – </w:t>
          </w:r>
          <w:sdt>
            <w:sdtPr>
              <w:alias w:val="Email"/>
              <w:tag w:val=""/>
              <w:id w:val="1846358867"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176ABF">
                <w:t>miles@povagus.com</w:t>
              </w:r>
            </w:sdtContent>
          </w:sdt>
        </w:p>
      </w:tc>
    </w:tr>
  </w:tbl>
  <w:p w14:paraId="30F52DD0" w14:textId="77777777" w:rsidR="00670C40" w:rsidRDefault="00670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5D15" w14:textId="77777777" w:rsidR="008F7890" w:rsidRDefault="008F7890">
      <w:pPr>
        <w:spacing w:after="0" w:line="240" w:lineRule="auto"/>
      </w:pPr>
      <w:r>
        <w:separator/>
      </w:r>
    </w:p>
  </w:footnote>
  <w:footnote w:type="continuationSeparator" w:id="0">
    <w:p w14:paraId="5BF3363A" w14:textId="77777777" w:rsidR="008F7890" w:rsidRDefault="008F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bookFoldPrintingSheets w:val="-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3B"/>
    <w:rsid w:val="00107404"/>
    <w:rsid w:val="00176ABF"/>
    <w:rsid w:val="002A2685"/>
    <w:rsid w:val="00393081"/>
    <w:rsid w:val="0047374D"/>
    <w:rsid w:val="004C7DEE"/>
    <w:rsid w:val="004F16C6"/>
    <w:rsid w:val="005826EC"/>
    <w:rsid w:val="00636CE5"/>
    <w:rsid w:val="00670C40"/>
    <w:rsid w:val="006C7846"/>
    <w:rsid w:val="007516FC"/>
    <w:rsid w:val="00842CD9"/>
    <w:rsid w:val="00857691"/>
    <w:rsid w:val="008A1C51"/>
    <w:rsid w:val="008F7890"/>
    <w:rsid w:val="00927108"/>
    <w:rsid w:val="00947526"/>
    <w:rsid w:val="009E303B"/>
    <w:rsid w:val="00A02AB3"/>
    <w:rsid w:val="00AC3429"/>
    <w:rsid w:val="00B707CA"/>
    <w:rsid w:val="00B91B9C"/>
    <w:rsid w:val="00D713B9"/>
    <w:rsid w:val="00DC71AD"/>
    <w:rsid w:val="00E27694"/>
    <w:rsid w:val="00F508FE"/>
    <w:rsid w:val="00FA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5F3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espovichagus/Library/Containers/com.microsoft.Word/Data/Library/Caches/1033/TM10002131/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A3ED47447B084697CAAF69AC3B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E3E6-ABD0-1241-A6FE-E3CB3CECB003}"/>
      </w:docPartPr>
      <w:docPartBody>
        <w:p w:rsidR="00E21A15" w:rsidRDefault="00E21A15">
          <w:pPr>
            <w:pStyle w:val="2DA3ED47447B084697CAAF69AC3B089E"/>
          </w:pPr>
          <w:r>
            <w:t>Your Name</w:t>
          </w:r>
        </w:p>
      </w:docPartBody>
    </w:docPart>
    <w:docPart>
      <w:docPartPr>
        <w:name w:val="2564A8200798734981F07B5546E29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F223-B109-4E44-845F-4DABA33F9CA4}"/>
      </w:docPartPr>
      <w:docPartBody>
        <w:p w:rsidR="00E21A15" w:rsidRDefault="00E21A15">
          <w:pPr>
            <w:pStyle w:val="2564A8200798734981F07B5546E29F3F"/>
          </w:pPr>
          <w:r>
            <w:t>Street Address, City, ST ZIP Code</w:t>
          </w:r>
        </w:p>
      </w:docPartBody>
    </w:docPart>
    <w:docPart>
      <w:docPartPr>
        <w:name w:val="D45D0102807FC2408A3D2BB726412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5E468-71B1-EA4C-8FBA-A9F534E0235D}"/>
      </w:docPartPr>
      <w:docPartBody>
        <w:p w:rsidR="00E21A15" w:rsidRDefault="00E21A15">
          <w:pPr>
            <w:pStyle w:val="D45D0102807FC2408A3D2BB726412F53"/>
          </w:pPr>
          <w:r>
            <w:t>Telephone</w:t>
          </w:r>
        </w:p>
      </w:docPartBody>
    </w:docPart>
    <w:docPart>
      <w:docPartPr>
        <w:name w:val="C64AD9BEBB0D4544BD9C88EC1304B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7929-6652-EB4D-B782-E2C2CB496CEF}"/>
      </w:docPartPr>
      <w:docPartBody>
        <w:p w:rsidR="00E21A15" w:rsidRDefault="00E21A15">
          <w:pPr>
            <w:pStyle w:val="C64AD9BEBB0D4544BD9C88EC1304BF78"/>
          </w:pPr>
          <w:r>
            <w:t>Email</w:t>
          </w:r>
        </w:p>
      </w:docPartBody>
    </w:docPart>
    <w:docPart>
      <w:docPartPr>
        <w:name w:val="AD52A68975D1E544845F5E9BA6024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FB042-A827-B640-97F2-420F53B28273}"/>
      </w:docPartPr>
      <w:docPartBody>
        <w:p w:rsidR="00E21A15" w:rsidRDefault="00E21A15">
          <w:pPr>
            <w:pStyle w:val="AD52A68975D1E544845F5E9BA60244A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15"/>
    <w:rsid w:val="0021072E"/>
    <w:rsid w:val="003150BD"/>
    <w:rsid w:val="004729C9"/>
    <w:rsid w:val="008D6448"/>
    <w:rsid w:val="009F45B2"/>
    <w:rsid w:val="00B26054"/>
    <w:rsid w:val="00E04B4F"/>
    <w:rsid w:val="00E21A15"/>
    <w:rsid w:val="00F132FD"/>
    <w:rsid w:val="00FC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A3ED47447B084697CAAF69AC3B089E">
    <w:name w:val="2DA3ED47447B084697CAAF69AC3B089E"/>
  </w:style>
  <w:style w:type="paragraph" w:customStyle="1" w:styleId="2564A8200798734981F07B5546E29F3F">
    <w:name w:val="2564A8200798734981F07B5546E29F3F"/>
  </w:style>
  <w:style w:type="paragraph" w:customStyle="1" w:styleId="D45D0102807FC2408A3D2BB726412F53">
    <w:name w:val="D45D0102807FC2408A3D2BB726412F53"/>
  </w:style>
  <w:style w:type="paragraph" w:customStyle="1" w:styleId="C64AD9BEBB0D4544BD9C88EC1304BF78">
    <w:name w:val="C64AD9BEBB0D4544BD9C88EC1304BF78"/>
  </w:style>
  <w:style w:type="paragraph" w:customStyle="1" w:styleId="9D409AE34659904BBF22BCE062C36C93">
    <w:name w:val="9D409AE34659904BBF22BCE062C36C93"/>
  </w:style>
  <w:style w:type="paragraph" w:customStyle="1" w:styleId="CD7E04CF951C704D90D9D755595B957B">
    <w:name w:val="CD7E04CF951C704D90D9D755595B957B"/>
  </w:style>
  <w:style w:type="paragraph" w:customStyle="1" w:styleId="AD52A68975D1E544845F5E9BA60244A6">
    <w:name w:val="AD52A68975D1E544845F5E9BA60244A6"/>
  </w:style>
  <w:style w:type="paragraph" w:customStyle="1" w:styleId="8FEA710637E6284AB0914EAA9756FEB1">
    <w:name w:val="8FEA710637E6284AB0914EAA9756FEB1"/>
  </w:style>
  <w:style w:type="paragraph" w:customStyle="1" w:styleId="935AF62BD2A7744BBE92B78B36BAE24A">
    <w:name w:val="935AF62BD2A7744BBE92B78B36BAE24A"/>
  </w:style>
  <w:style w:type="paragraph" w:customStyle="1" w:styleId="0D01F7E2A2216840AE04BD580CC1888B">
    <w:name w:val="0D01F7E2A2216840AE04BD580CC1888B"/>
  </w:style>
  <w:style w:type="paragraph" w:customStyle="1" w:styleId="147FA145C5876E40980DA49F21462C2C">
    <w:name w:val="147FA145C5876E40980DA49F21462C2C"/>
  </w:style>
  <w:style w:type="paragraph" w:customStyle="1" w:styleId="FED50E41BB3CD54F97E1A8635BAFF86C">
    <w:name w:val="FED50E41BB3CD54F97E1A8635BAFF86C"/>
  </w:style>
  <w:style w:type="paragraph" w:customStyle="1" w:styleId="6FEB97D27676744D9D590F367BCC2056">
    <w:name w:val="6FEB97D27676744D9D590F367BCC2056"/>
  </w:style>
  <w:style w:type="paragraph" w:customStyle="1" w:styleId="EB22667F4336334CAF4CF42289BC5E47">
    <w:name w:val="EB22667F4336334CAF4CF42289BC5E47"/>
  </w:style>
  <w:style w:type="paragraph" w:customStyle="1" w:styleId="4AF76AAF19C1B74B9C1DC54848D8EB59">
    <w:name w:val="4AF76AAF19C1B74B9C1DC54848D8EB59"/>
  </w:style>
  <w:style w:type="paragraph" w:customStyle="1" w:styleId="7850698447A4224BB4C5FB07593A815C">
    <w:name w:val="7850698447A4224BB4C5FB07593A815C"/>
  </w:style>
  <w:style w:type="paragraph" w:customStyle="1" w:styleId="7558DDE252BD324CA512C408522CA031">
    <w:name w:val="7558DDE252BD324CA512C408522CA031"/>
  </w:style>
  <w:style w:type="paragraph" w:customStyle="1" w:styleId="EAE24F0B17E239429B3E571081898B20">
    <w:name w:val="EAE24F0B17E239429B3E571081898B20"/>
  </w:style>
  <w:style w:type="paragraph" w:customStyle="1" w:styleId="7E33C2A92CE64A418E3F743AB6C2E5A3">
    <w:name w:val="7E33C2A92CE64A418E3F743AB6C2E5A3"/>
  </w:style>
  <w:style w:type="paragraph" w:customStyle="1" w:styleId="3A49C31F1F76874180A1A949E7E61A35">
    <w:name w:val="3A49C31F1F76874180A1A949E7E61A35"/>
  </w:style>
  <w:style w:type="paragraph" w:customStyle="1" w:styleId="75D1C5A58C69484384B70851D61030BF">
    <w:name w:val="75D1C5A58C69484384B70851D61030BF"/>
  </w:style>
  <w:style w:type="paragraph" w:customStyle="1" w:styleId="7B34819D4183A44EBE680ACD9EF924A6">
    <w:name w:val="7B34819D4183A44EBE680ACD9EF924A6"/>
  </w:style>
  <w:style w:type="paragraph" w:customStyle="1" w:styleId="14FDC3A31D0DDC45B017357BB9AC18CB">
    <w:name w:val="14FDC3A31D0DDC45B017357BB9AC18CB"/>
  </w:style>
  <w:style w:type="paragraph" w:customStyle="1" w:styleId="4560AF6E6F021E4DA83536888D970466">
    <w:name w:val="4560AF6E6F021E4DA83536888D970466"/>
  </w:style>
  <w:style w:type="paragraph" w:customStyle="1" w:styleId="FDD090C520804640912287757BC8A619">
    <w:name w:val="FDD090C520804640912287757BC8A619"/>
  </w:style>
  <w:style w:type="paragraph" w:customStyle="1" w:styleId="7CE691D1404E6849AFE404724D683557">
    <w:name w:val="7CE691D1404E6849AFE404724D683557"/>
  </w:style>
  <w:style w:type="paragraph" w:customStyle="1" w:styleId="F9DE5033AFD55C48B355B25B332FBE54">
    <w:name w:val="F9DE5033AFD55C48B355B25B332FBE54"/>
  </w:style>
  <w:style w:type="paragraph" w:customStyle="1" w:styleId="A6D5FB30CA29B946B987F95446E564A7">
    <w:name w:val="A6D5FB30CA29B946B987F95446E564A7"/>
  </w:style>
  <w:style w:type="paragraph" w:customStyle="1" w:styleId="181C0EA050AE1F4094AC92F40F860F5E">
    <w:name w:val="181C0EA050AE1F4094AC92F40F860F5E"/>
  </w:style>
  <w:style w:type="paragraph" w:customStyle="1" w:styleId="3C82BBB5A36E9E49908EE351321CB0E0">
    <w:name w:val="3C82BBB5A36E9E49908EE351321CB0E0"/>
  </w:style>
  <w:style w:type="paragraph" w:customStyle="1" w:styleId="705D028DA6111641BD4C21DC34BBF958">
    <w:name w:val="705D028DA6111641BD4C21DC34BBF958"/>
  </w:style>
  <w:style w:type="paragraph" w:customStyle="1" w:styleId="F071DB7A0883F747832821A17D84F9CF">
    <w:name w:val="F071DB7A0883F747832821A17D84F9CF"/>
  </w:style>
  <w:style w:type="paragraph" w:customStyle="1" w:styleId="8F5658217F83D347A4A8A489AF1EA220">
    <w:name w:val="8F5658217F83D347A4A8A489AF1EA220"/>
  </w:style>
  <w:style w:type="paragraph" w:customStyle="1" w:styleId="4A20D19DE073BA4FA0BAD7B3C9451FE0">
    <w:name w:val="4A20D19DE073BA4FA0BAD7B3C9451FE0"/>
  </w:style>
  <w:style w:type="paragraph" w:customStyle="1" w:styleId="0B6969A5A2F367439D65CB2E01591CFF">
    <w:name w:val="0B6969A5A2F367439D65CB2E01591CFF"/>
  </w:style>
  <w:style w:type="paragraph" w:customStyle="1" w:styleId="B71A628D656BB946ACF9C9C716D44929">
    <w:name w:val="B71A628D656BB946ACF9C9C716D44929"/>
  </w:style>
  <w:style w:type="paragraph" w:customStyle="1" w:styleId="99DA5FB9644B06439EDF8775C4385DFA">
    <w:name w:val="99DA5FB9644B06439EDF8775C4385DFA"/>
  </w:style>
  <w:style w:type="paragraph" w:customStyle="1" w:styleId="7A54AFAEA38ADA46A2D9B4BBC46E99F5">
    <w:name w:val="7A54AFAEA38ADA46A2D9B4BBC46E99F5"/>
  </w:style>
  <w:style w:type="paragraph" w:customStyle="1" w:styleId="150096D187F8694EB181973ADEED0A6A">
    <w:name w:val="150096D187F8694EB181973ADEED0A6A"/>
  </w:style>
  <w:style w:type="paragraph" w:customStyle="1" w:styleId="DA159C31F599C2498E92FA09F95C21F6">
    <w:name w:val="DA159C31F599C2498E92FA09F95C21F6"/>
  </w:style>
  <w:style w:type="paragraph" w:customStyle="1" w:styleId="612B90CF3CA72A4196E8E0417604BF41">
    <w:name w:val="612B90CF3CA72A4196E8E0417604BF41"/>
  </w:style>
  <w:style w:type="paragraph" w:customStyle="1" w:styleId="3CE1B9159112374BB2F215EB5AF1CCC0">
    <w:name w:val="3CE1B9159112374BB2F215EB5AF1CCC0"/>
  </w:style>
  <w:style w:type="paragraph" w:customStyle="1" w:styleId="27B3677436221545ACC4E35C37C62686">
    <w:name w:val="27B3677436221545ACC4E35C37C62686"/>
  </w:style>
  <w:style w:type="paragraph" w:customStyle="1" w:styleId="42F6779CF049D443AB9A7287512FE1AD">
    <w:name w:val="42F6779CF049D443AB9A7287512FE1AD"/>
  </w:style>
  <w:style w:type="paragraph" w:customStyle="1" w:styleId="241DB1904B49D747B9E03FD0C79A9CF5">
    <w:name w:val="241DB1904B49D747B9E03FD0C79A9CF5"/>
  </w:style>
  <w:style w:type="paragraph" w:customStyle="1" w:styleId="524C2DCD94A07A458F5BD498DA67EB9B">
    <w:name w:val="524C2DCD94A07A458F5BD498DA67EB9B"/>
    <w:rsid w:val="00B26054"/>
  </w:style>
  <w:style w:type="paragraph" w:customStyle="1" w:styleId="BFCF6AAE331C83499ED6720E1A47CF76">
    <w:name w:val="BFCF6AAE331C83499ED6720E1A47CF76"/>
    <w:rsid w:val="00B26054"/>
  </w:style>
  <w:style w:type="paragraph" w:customStyle="1" w:styleId="E59C91EA9BB233439499084106F8923E">
    <w:name w:val="E59C91EA9BB233439499084106F8923E"/>
    <w:rsid w:val="00B26054"/>
  </w:style>
  <w:style w:type="paragraph" w:customStyle="1" w:styleId="C5C119B5F8CBC94EA53CCD2D4DCE46F8">
    <w:name w:val="C5C119B5F8CBC94EA53CCD2D4DCE46F8"/>
    <w:rsid w:val="00B26054"/>
  </w:style>
  <w:style w:type="paragraph" w:customStyle="1" w:styleId="286813174E15F0469EB519D3324E4F4A">
    <w:name w:val="286813174E15F0469EB519D3324E4F4A"/>
    <w:rsid w:val="00B26054"/>
  </w:style>
  <w:style w:type="paragraph" w:customStyle="1" w:styleId="B41D70C7AF5F904D95F6059ADB00C9A7">
    <w:name w:val="B41D70C7AF5F904D95F6059ADB00C9A7"/>
    <w:rsid w:val="00B26054"/>
  </w:style>
  <w:style w:type="paragraph" w:customStyle="1" w:styleId="29162EA43EEACF4B87549726494F87BC">
    <w:name w:val="29162EA43EEACF4B87549726494F87BC"/>
    <w:rsid w:val="00B26054"/>
  </w:style>
  <w:style w:type="paragraph" w:customStyle="1" w:styleId="A09C5C4B2939934DAC0379C1BA57BA63">
    <w:name w:val="A09C5C4B2939934DAC0379C1BA57BA63"/>
    <w:rsid w:val="00B26054"/>
  </w:style>
  <w:style w:type="paragraph" w:customStyle="1" w:styleId="C9005168143B93429154AEC997B9C801">
    <w:name w:val="C9005168143B93429154AEC997B9C801"/>
    <w:rsid w:val="00B26054"/>
  </w:style>
  <w:style w:type="paragraph" w:customStyle="1" w:styleId="2CC23FB3E2B48B46B0057FEDC6B5656F">
    <w:name w:val="2CC23FB3E2B48B46B0057FEDC6B5656F"/>
    <w:rsid w:val="00B26054"/>
  </w:style>
  <w:style w:type="paragraph" w:customStyle="1" w:styleId="1631F92182CA0A4B8FB8016C83F4B1EA">
    <w:name w:val="1631F92182CA0A4B8FB8016C83F4B1EA"/>
    <w:rsid w:val="00B26054"/>
  </w:style>
  <w:style w:type="paragraph" w:customStyle="1" w:styleId="90BE0A7098C86C419D8F0021D468770C">
    <w:name w:val="90BE0A7098C86C419D8F0021D468770C"/>
    <w:rsid w:val="00B26054"/>
  </w:style>
  <w:style w:type="paragraph" w:customStyle="1" w:styleId="5E3E830043AC3646B1270B3184F8D90B">
    <w:name w:val="5E3E830043AC3646B1270B3184F8D90B"/>
    <w:rsid w:val="00B26054"/>
  </w:style>
  <w:style w:type="paragraph" w:customStyle="1" w:styleId="86D2571AC35D3642A9C1F59B23AC7CAF">
    <w:name w:val="86D2571AC35D3642A9C1F59B23AC7CAF"/>
    <w:rsid w:val="00B26054"/>
  </w:style>
  <w:style w:type="paragraph" w:customStyle="1" w:styleId="2F110B5D6C385A4F8CC517891E898E0F">
    <w:name w:val="2F110B5D6C385A4F8CC517891E898E0F"/>
    <w:rsid w:val="00B26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1117 North Beverly Drive, Beverly Hills, CA</CompanyAddress>
  <CompanyPhone>310-779-9074</CompanyPhone>
  <CompanyFax>miles@povagus.com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49A88B-A804-4F45-936B-8452203C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17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Agus</dc:creator>
  <cp:keywords/>
  <dc:description/>
  <cp:lastModifiedBy>Miles Agus</cp:lastModifiedBy>
  <cp:revision>7</cp:revision>
  <cp:lastPrinted>2017-10-29T17:36:00Z</cp:lastPrinted>
  <dcterms:created xsi:type="dcterms:W3CDTF">2017-10-29T19:01:00Z</dcterms:created>
  <dcterms:modified xsi:type="dcterms:W3CDTF">2017-12-29T01:14:00Z</dcterms:modified>
</cp:coreProperties>
</file>